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4810D" w14:textId="77777777" w:rsidR="00C6554A" w:rsidRPr="008B5277" w:rsidRDefault="00C13546" w:rsidP="00C6554A">
      <w:pPr>
        <w:pStyle w:val="Foto"/>
      </w:pPr>
      <w:r>
        <w:rPr>
          <w:noProof/>
        </w:rPr>
        <w:drawing>
          <wp:inline distT="0" distB="0" distL="0" distR="0" wp14:anchorId="40422910" wp14:editId="452E1212">
            <wp:extent cx="5019675" cy="410527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4105275"/>
                    </a:xfrm>
                    <a:prstGeom prst="rect">
                      <a:avLst/>
                    </a:prstGeom>
                    <a:noFill/>
                    <a:ln>
                      <a:noFill/>
                    </a:ln>
                  </pic:spPr>
                </pic:pic>
              </a:graphicData>
            </a:graphic>
          </wp:inline>
        </w:drawing>
      </w:r>
    </w:p>
    <w:p w14:paraId="6797A045" w14:textId="77777777" w:rsidR="00C6554A" w:rsidRDefault="00C13546" w:rsidP="00C6554A">
      <w:pPr>
        <w:pStyle w:val="Titel"/>
      </w:pPr>
      <w:r>
        <w:t>Space Invaders</w:t>
      </w:r>
    </w:p>
    <w:p w14:paraId="3EEC5B05" w14:textId="77777777" w:rsidR="00C6554A" w:rsidRPr="00D5413C" w:rsidRDefault="00C13546" w:rsidP="00C6554A">
      <w:pPr>
        <w:pStyle w:val="Undertitel"/>
      </w:pPr>
      <w:r>
        <w:t>An android game</w:t>
      </w:r>
    </w:p>
    <w:p w14:paraId="0C6CB47F" w14:textId="77777777" w:rsidR="00C13546" w:rsidRDefault="00C13546" w:rsidP="00C6554A">
      <w:pPr>
        <w:pStyle w:val="Kontaktoplysninger"/>
        <w:rPr>
          <w:lang w:bidi="da-DK"/>
        </w:rPr>
      </w:pPr>
      <w:r>
        <w:t>Casper Frost Andersen &amp; Christian Møller Strunge</w:t>
      </w:r>
    </w:p>
    <w:p w14:paraId="41553245" w14:textId="77777777" w:rsidR="00C13546" w:rsidRDefault="00C6554A" w:rsidP="00C6554A">
      <w:pPr>
        <w:pStyle w:val="Kontaktoplysninger"/>
        <w:rPr>
          <w:lang w:bidi="da-DK"/>
        </w:rPr>
      </w:pPr>
      <w:r>
        <w:rPr>
          <w:lang w:bidi="da-DK"/>
        </w:rPr>
        <w:t xml:space="preserve"> </w:t>
      </w:r>
      <w:r w:rsidR="00C13546">
        <w:t xml:space="preserve">Android Game </w:t>
      </w:r>
      <w:proofErr w:type="spellStart"/>
      <w:r w:rsidR="00C13546">
        <w:t>Introduction</w:t>
      </w:r>
      <w:proofErr w:type="spellEnd"/>
    </w:p>
    <w:p w14:paraId="7C765B80" w14:textId="77777777" w:rsidR="00C6554A" w:rsidRDefault="00C6554A" w:rsidP="00C6554A">
      <w:pPr>
        <w:pStyle w:val="Kontaktoplysninger"/>
      </w:pPr>
      <w:r>
        <w:rPr>
          <w:lang w:bidi="da-DK"/>
        </w:rPr>
        <w:t xml:space="preserve"> </w:t>
      </w:r>
      <w:r w:rsidR="00C13546">
        <w:t>03-06-2019</w:t>
      </w:r>
      <w:r>
        <w:rPr>
          <w:lang w:bidi="da-DK"/>
        </w:rPr>
        <w:br w:type="page"/>
      </w:r>
    </w:p>
    <w:p w14:paraId="63A146EB" w14:textId="77777777" w:rsidR="005C549E" w:rsidRDefault="005C549E" w:rsidP="005C549E">
      <w:pPr>
        <w:pStyle w:val="Overskrift1"/>
      </w:pPr>
      <w:r>
        <w:lastRenderedPageBreak/>
        <w:t>Introduktion</w:t>
      </w:r>
    </w:p>
    <w:p w14:paraId="3D2A844E" w14:textId="77777777" w:rsidR="005C549E" w:rsidRDefault="00DC12FF" w:rsidP="005C549E">
      <w:r>
        <w:t xml:space="preserve">Vi har til vores projekt valgt at udvikle et spil der tager udgangspunkt i formatet fra det klassiske spil Space Invaders. </w:t>
      </w:r>
    </w:p>
    <w:p w14:paraId="2322837F" w14:textId="77777777" w:rsidR="00DC12FF" w:rsidRPr="005C549E" w:rsidRDefault="00DC12FF" w:rsidP="005C549E">
      <w:r>
        <w:t>Spillet går ud på, at man som bruger styrer et rumskib, der skal forhindre en armé af rumvæsener, som støt bevæger sig mod rumskibet</w:t>
      </w:r>
      <w:r w:rsidR="00BC707F">
        <w:t>, i at nå deres mål, og derved sikre universets overlevelse</w:t>
      </w:r>
      <w:r>
        <w:t xml:space="preserve">. </w:t>
      </w:r>
      <w:r w:rsidR="00BC707F">
        <w:br/>
      </w:r>
      <w:r>
        <w:t xml:space="preserve">Dette gøres ved, at </w:t>
      </w:r>
      <w:r w:rsidR="00BC707F">
        <w:t>det brugerstyrede rumskib affyrer projektiler mod fjenderne, og når alle fjender er fjernet, vil en ny bølge af fjender dukke op, indtil alle fjender er udslettet, og universet endnu engang er sikkert.</w:t>
      </w:r>
    </w:p>
    <w:p w14:paraId="7E1B6CD5" w14:textId="77777777" w:rsidR="00C6554A" w:rsidRDefault="005C549E" w:rsidP="005C549E">
      <w:pPr>
        <w:pStyle w:val="Overskrift1"/>
      </w:pPr>
      <w:r>
        <w:t>Struktur</w:t>
      </w:r>
    </w:p>
    <w:p w14:paraId="7D2B3571" w14:textId="77777777" w:rsidR="006B67A8" w:rsidRPr="006B67A8" w:rsidRDefault="006B67A8" w:rsidP="006B67A8">
      <w:pPr>
        <w:pStyle w:val="Overskrift2"/>
      </w:pPr>
      <w:r>
        <w:t>Spillets struktur:</w:t>
      </w:r>
    </w:p>
    <w:p w14:paraId="7DAE18DF" w14:textId="77777777" w:rsidR="00160D7A" w:rsidRDefault="00160D7A" w:rsidP="005C549E">
      <w:r>
        <w:t>Spillets struktur har en lineær tilgang, der kan summeres under følgende trin:</w:t>
      </w:r>
    </w:p>
    <w:p w14:paraId="1AFD27B6" w14:textId="77777777" w:rsidR="00160D7A" w:rsidRDefault="00160D7A" w:rsidP="00160D7A">
      <w:pPr>
        <w:pStyle w:val="Listeafsnit"/>
        <w:numPr>
          <w:ilvl w:val="0"/>
          <w:numId w:val="16"/>
        </w:numPr>
      </w:pPr>
      <w:r>
        <w:t>Spillet startes, og brugeren ser hovedmenuen.</w:t>
      </w:r>
    </w:p>
    <w:p w14:paraId="7CE93EF7" w14:textId="77777777" w:rsidR="00160D7A" w:rsidRDefault="00160D7A" w:rsidP="00160D7A">
      <w:pPr>
        <w:pStyle w:val="Listeafsnit"/>
        <w:numPr>
          <w:ilvl w:val="0"/>
          <w:numId w:val="16"/>
        </w:numPr>
      </w:pPr>
      <w:r>
        <w:t>Når spillet startes, vil brugeren blive navigeret til første niveau, hvor fjenderne skal nedkæmpes.</w:t>
      </w:r>
    </w:p>
    <w:p w14:paraId="1B217F5F" w14:textId="77777777" w:rsidR="006B67A8" w:rsidRDefault="006B67A8" w:rsidP="006B67A8">
      <w:pPr>
        <w:pStyle w:val="Listeafsnit"/>
        <w:numPr>
          <w:ilvl w:val="1"/>
          <w:numId w:val="16"/>
        </w:numPr>
      </w:pPr>
      <w:r>
        <w:t>En fjende har ved eliminering en chance for at droppe en guldmønt, der giver ekstra 100 point, hvis rumskibet opsamler denne.</w:t>
      </w:r>
    </w:p>
    <w:p w14:paraId="6F2019E1" w14:textId="77777777" w:rsidR="006B67A8" w:rsidRDefault="006B67A8" w:rsidP="006B67A8">
      <w:pPr>
        <w:pStyle w:val="Listeafsnit"/>
        <w:numPr>
          <w:ilvl w:val="1"/>
          <w:numId w:val="16"/>
        </w:numPr>
      </w:pPr>
      <w:r>
        <w:t>Spillet kan til hver en tid sættes på pause, hvor det</w:t>
      </w:r>
      <w:r w:rsidR="000C3DFD">
        <w:t xml:space="preserve"> blandt andet</w:t>
      </w:r>
      <w:r>
        <w:t xml:space="preserve"> er muligt at returnere til hovedmenuen</w:t>
      </w:r>
      <w:r w:rsidR="000C3DFD">
        <w:t>, slå musik/lyd til/fra</w:t>
      </w:r>
      <w:r>
        <w:t xml:space="preserve"> (se </w:t>
      </w:r>
      <w:r w:rsidR="000C3DFD">
        <w:t xml:space="preserve">evt. </w:t>
      </w:r>
      <w:r>
        <w:t>forbedringer)</w:t>
      </w:r>
      <w:r w:rsidR="000C3DFD">
        <w:t>.</w:t>
      </w:r>
    </w:p>
    <w:p w14:paraId="3D8DB9AF" w14:textId="77777777" w:rsidR="00160D7A" w:rsidRDefault="00160D7A" w:rsidP="00160D7A">
      <w:pPr>
        <w:pStyle w:val="Listeafsnit"/>
        <w:numPr>
          <w:ilvl w:val="0"/>
          <w:numId w:val="16"/>
        </w:numPr>
      </w:pPr>
      <w:r>
        <w:t>Når alle fjender er nedkæmpet, vil sværhedsgrad og point blive sat op.</w:t>
      </w:r>
    </w:p>
    <w:p w14:paraId="01194C9D" w14:textId="77777777" w:rsidR="006B67A8" w:rsidRDefault="00160D7A" w:rsidP="006B67A8">
      <w:pPr>
        <w:pStyle w:val="Listeafsnit"/>
        <w:numPr>
          <w:ilvl w:val="0"/>
          <w:numId w:val="16"/>
        </w:numPr>
      </w:pPr>
      <w:r>
        <w:t>Hvis fjenderne når rumskibet, er spillet slut, og brugeren får mulighed for at starte et nyt spil</w:t>
      </w:r>
    </w:p>
    <w:p w14:paraId="429CD4F0" w14:textId="77777777" w:rsidR="006B67A8" w:rsidRDefault="006B67A8" w:rsidP="006B67A8">
      <w:pPr>
        <w:pStyle w:val="Overskrift2"/>
      </w:pPr>
      <w:r>
        <w:t>Teknisk struktur:</w:t>
      </w:r>
    </w:p>
    <w:p w14:paraId="15A1D3FB" w14:textId="77777777" w:rsidR="006B67A8" w:rsidRDefault="006B67A8" w:rsidP="006B67A8">
      <w:pPr>
        <w:pStyle w:val="Listeafsnit"/>
        <w:numPr>
          <w:ilvl w:val="0"/>
          <w:numId w:val="17"/>
        </w:numPr>
      </w:pPr>
      <w:r>
        <w:t>Vi har i vores spil valgt at lade rumskibet være berøringsstyret, da skibets projektilaffyring er kollisionsbestemt.</w:t>
      </w:r>
    </w:p>
    <w:p w14:paraId="7C4E0C7C" w14:textId="77777777" w:rsidR="00BB013F" w:rsidRDefault="00BB013F" w:rsidP="006B67A8">
      <w:pPr>
        <w:pStyle w:val="Listeafsnit"/>
        <w:numPr>
          <w:ilvl w:val="0"/>
          <w:numId w:val="17"/>
        </w:numPr>
      </w:pPr>
      <w:r>
        <w:t xml:space="preserve">Fjenderne bliver </w:t>
      </w:r>
      <w:r w:rsidR="00D11FCD">
        <w:t>indlæst i rækker, hvilket tillader udviklerne til at determinere antallet af fjender pr. niveau, og/eller udseende af fjende-blokkens udseende.</w:t>
      </w:r>
    </w:p>
    <w:p w14:paraId="5941FC1D" w14:textId="77777777" w:rsidR="00BB013F" w:rsidRDefault="00BB013F" w:rsidP="00BB013F">
      <w:pPr>
        <w:pStyle w:val="Listeafsnit"/>
        <w:numPr>
          <w:ilvl w:val="0"/>
          <w:numId w:val="17"/>
        </w:numPr>
      </w:pPr>
      <w:r>
        <w:t>Fjenderne bliver målt individuelt, da der er flere parametre der skal måles på, herunder:</w:t>
      </w:r>
    </w:p>
    <w:p w14:paraId="5371C32B" w14:textId="77777777" w:rsidR="00BB013F" w:rsidRDefault="00BB013F" w:rsidP="00BB013F">
      <w:pPr>
        <w:pStyle w:val="Listeafsnit"/>
        <w:numPr>
          <w:ilvl w:val="1"/>
          <w:numId w:val="17"/>
        </w:numPr>
      </w:pPr>
      <w:r>
        <w:t>Når en fjende bliver ra</w:t>
      </w:r>
      <w:bookmarkStart w:id="0" w:name="_GoBack"/>
      <w:bookmarkEnd w:id="0"/>
      <w:r>
        <w:t xml:space="preserve">mt af et projektil, skal kun den </w:t>
      </w:r>
      <w:r w:rsidR="00D11FCD">
        <w:t xml:space="preserve">ramte </w:t>
      </w:r>
      <w:r>
        <w:t>fjende elimineres</w:t>
      </w:r>
    </w:p>
    <w:p w14:paraId="4E593245" w14:textId="77777777" w:rsidR="00BB013F" w:rsidRDefault="002C24CE" w:rsidP="00BB013F">
      <w:pPr>
        <w:pStyle w:val="Listeafsnit"/>
        <w:numPr>
          <w:ilvl w:val="1"/>
          <w:numId w:val="17"/>
        </w:numPr>
      </w:pPr>
      <w:r>
        <w:t>Når blokken af fjender rammer siden af skærmen, skal den yderste fjende i den pågældende side være den determinerende faktor der afgør, om blokken skal skifte bevægelsesretning.</w:t>
      </w:r>
    </w:p>
    <w:p w14:paraId="4EEA5F40" w14:textId="77777777" w:rsidR="002C24CE" w:rsidRPr="006B67A8" w:rsidRDefault="002C24CE" w:rsidP="00BB013F">
      <w:pPr>
        <w:pStyle w:val="Listeafsnit"/>
        <w:numPr>
          <w:ilvl w:val="1"/>
          <w:numId w:val="17"/>
        </w:numPr>
      </w:pPr>
      <w:r>
        <w:t xml:space="preserve">En bonus-mønt skal kunne falde fra en individuel fjende, hvilket bliver afgjort ved en tilfældig </w:t>
      </w:r>
      <w:r w:rsidR="0036022E">
        <w:t xml:space="preserve">tal i en </w:t>
      </w:r>
      <w:proofErr w:type="spellStart"/>
      <w:r w:rsidR="0036022E">
        <w:t>if-condition</w:t>
      </w:r>
      <w:proofErr w:type="spellEnd"/>
      <w:r>
        <w:t>.</w:t>
      </w:r>
      <w:r w:rsidR="00AD1742">
        <w:t xml:space="preserve"> </w:t>
      </w:r>
    </w:p>
    <w:p w14:paraId="10550075" w14:textId="77777777" w:rsidR="005C549E" w:rsidRDefault="005C549E" w:rsidP="005C549E">
      <w:pPr>
        <w:pStyle w:val="Overskrift1"/>
      </w:pPr>
      <w:r>
        <w:lastRenderedPageBreak/>
        <w:t>Udfordringer</w:t>
      </w:r>
    </w:p>
    <w:p w14:paraId="27FF32B1" w14:textId="57DB5CBA" w:rsidR="005C7BF7" w:rsidRDefault="006C60E2" w:rsidP="005C7BF7">
      <w:r>
        <w:t>Under udviklingen af spillet stødte vi på nogle udfordringer, som vi vil redegøre for herunder:</w:t>
      </w:r>
    </w:p>
    <w:p w14:paraId="15812E67" w14:textId="3EC663AA" w:rsidR="006C60E2" w:rsidRDefault="006C60E2" w:rsidP="006C60E2">
      <w:pPr>
        <w:pStyle w:val="Overskrift2"/>
      </w:pPr>
      <w:r>
        <w:t>Enemy movement:</w:t>
      </w:r>
    </w:p>
    <w:p w14:paraId="5BEA4799" w14:textId="399BD4E3" w:rsidR="006C60E2" w:rsidRDefault="006C60E2" w:rsidP="006C60E2">
      <w:r>
        <w:t>Fjenderne i spillet bliver indlæst i arrays. Vi har fastsat et array af 5 fjender, som der bliver genereret 6 af. Fjenderne skal bevæge sig fra side til side, og når de/den yderste fjender rammer højre eller venstre side af skærmen, skal alle fjenderne skifte bevægelsesretning, og rykke ned på skærmen.</w:t>
      </w:r>
    </w:p>
    <w:p w14:paraId="2A42D199" w14:textId="28073479" w:rsidR="006C60E2" w:rsidRDefault="006C60E2" w:rsidP="006C60E2">
      <w:r>
        <w:t>Eftersom fjenderne bliver indlæst i arrays, blev fjenderne først målt på de individuelle arrays – dette betød, at når hvert array mødte kanten af skærmen, var det kun det ene array der skiftede bevægelse. Derfor overlappede fjenderne hinanden, hvilket ikke var hensigtsmæssigt for spillets layout og oplevelse.</w:t>
      </w:r>
    </w:p>
    <w:p w14:paraId="3774C413" w14:textId="1B5E22FE" w:rsidR="006C60E2" w:rsidRDefault="006C60E2" w:rsidP="006C60E2">
      <w:r>
        <w:t xml:space="preserve">Dette løste vi ved at lave en </w:t>
      </w:r>
      <w:proofErr w:type="spellStart"/>
      <w:r>
        <w:t>boolean</w:t>
      </w:r>
      <w:proofErr w:type="spellEnd"/>
      <w:r>
        <w:t>, der, når den blev sat til true, gik ind og hentede hver eneste fjende i et for-loop, og satte hver enkel fjendes bevægelse til at skifte:</w:t>
      </w:r>
    </w:p>
    <w:p w14:paraId="05713967" w14:textId="552898F5" w:rsidR="006C60E2" w:rsidRDefault="006C60E2" w:rsidP="006C60E2">
      <w:r>
        <w:rPr>
          <w:noProof/>
        </w:rPr>
        <w:drawing>
          <wp:inline distT="0" distB="0" distL="0" distR="0" wp14:anchorId="508F73BE" wp14:editId="2A5831E1">
            <wp:extent cx="2914650" cy="942975"/>
            <wp:effectExtent l="0" t="0" r="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4650" cy="942975"/>
                    </a:xfrm>
                    <a:prstGeom prst="rect">
                      <a:avLst/>
                    </a:prstGeom>
                  </pic:spPr>
                </pic:pic>
              </a:graphicData>
            </a:graphic>
          </wp:inline>
        </w:drawing>
      </w:r>
    </w:p>
    <w:p w14:paraId="1180D0CA" w14:textId="0DFF4016" w:rsidR="006C60E2" w:rsidRDefault="006C60E2" w:rsidP="006C60E2">
      <w:pPr>
        <w:rPr>
          <w:i/>
          <w:iCs/>
        </w:rPr>
      </w:pPr>
      <w:r>
        <w:rPr>
          <w:i/>
          <w:iCs/>
        </w:rPr>
        <w:t xml:space="preserve">1.1: </w:t>
      </w:r>
      <w:proofErr w:type="spellStart"/>
      <w:r>
        <w:rPr>
          <w:i/>
          <w:iCs/>
        </w:rPr>
        <w:t>Condition</w:t>
      </w:r>
      <w:proofErr w:type="spellEnd"/>
      <w:r>
        <w:rPr>
          <w:i/>
          <w:iCs/>
        </w:rPr>
        <w:t xml:space="preserve"> der måler på, om en fjende rammer højre side af skærmen</w:t>
      </w:r>
    </w:p>
    <w:p w14:paraId="144A3A3A" w14:textId="3DE7D5A8" w:rsidR="006C60E2" w:rsidRDefault="006C60E2" w:rsidP="006C60E2">
      <w:r>
        <w:rPr>
          <w:noProof/>
        </w:rPr>
        <w:drawing>
          <wp:inline distT="0" distB="0" distL="0" distR="0" wp14:anchorId="65344904" wp14:editId="21E1FB71">
            <wp:extent cx="3524250" cy="1952625"/>
            <wp:effectExtent l="0" t="0" r="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250" cy="1952625"/>
                    </a:xfrm>
                    <a:prstGeom prst="rect">
                      <a:avLst/>
                    </a:prstGeom>
                  </pic:spPr>
                </pic:pic>
              </a:graphicData>
            </a:graphic>
          </wp:inline>
        </w:drawing>
      </w:r>
    </w:p>
    <w:p w14:paraId="01FC664D" w14:textId="07543F29" w:rsidR="006C60E2" w:rsidRDefault="006C60E2" w:rsidP="006C60E2">
      <w:pPr>
        <w:rPr>
          <w:i/>
          <w:iCs/>
        </w:rPr>
      </w:pPr>
      <w:r>
        <w:rPr>
          <w:i/>
          <w:iCs/>
        </w:rPr>
        <w:t xml:space="preserve">1.2: </w:t>
      </w:r>
      <w:proofErr w:type="spellStart"/>
      <w:r w:rsidR="00D37455">
        <w:rPr>
          <w:i/>
          <w:iCs/>
        </w:rPr>
        <w:t>Condition</w:t>
      </w:r>
      <w:proofErr w:type="spellEnd"/>
      <w:r w:rsidR="00D37455">
        <w:rPr>
          <w:i/>
          <w:iCs/>
        </w:rPr>
        <w:t xml:space="preserve"> der angiver, at hvis </w:t>
      </w:r>
      <w:proofErr w:type="spellStart"/>
      <w:r w:rsidR="00D37455">
        <w:rPr>
          <w:i/>
          <w:iCs/>
        </w:rPr>
        <w:t>advance</w:t>
      </w:r>
      <w:proofErr w:type="spellEnd"/>
      <w:r w:rsidR="00D37455">
        <w:rPr>
          <w:i/>
          <w:iCs/>
        </w:rPr>
        <w:t xml:space="preserve"> er sandt, hentes alle fjender i et for-loop, ændrer bevægelsesretningen, rykker ned på y-værdien (vertikalt), og sætter </w:t>
      </w:r>
      <w:proofErr w:type="spellStart"/>
      <w:r w:rsidR="00D37455">
        <w:rPr>
          <w:i/>
          <w:iCs/>
        </w:rPr>
        <w:t>advance</w:t>
      </w:r>
      <w:proofErr w:type="spellEnd"/>
      <w:r w:rsidR="00D37455">
        <w:rPr>
          <w:i/>
          <w:iCs/>
        </w:rPr>
        <w:t xml:space="preserve"> til værende false igen.</w:t>
      </w:r>
    </w:p>
    <w:p w14:paraId="4607C3E9" w14:textId="19FED393" w:rsidR="00A03384" w:rsidRDefault="00A03384" w:rsidP="006C60E2">
      <w:pPr>
        <w:rPr>
          <w:i/>
          <w:iCs/>
        </w:rPr>
      </w:pPr>
    </w:p>
    <w:p w14:paraId="60076852" w14:textId="77777777" w:rsidR="00A03384" w:rsidRDefault="00A03384">
      <w:pPr>
        <w:rPr>
          <w:i/>
          <w:iCs/>
        </w:rPr>
      </w:pPr>
      <w:r>
        <w:rPr>
          <w:i/>
          <w:iCs/>
        </w:rPr>
        <w:br w:type="page"/>
      </w:r>
    </w:p>
    <w:p w14:paraId="4977F500" w14:textId="2D3B0AB6" w:rsidR="00A03384" w:rsidRDefault="00A03384" w:rsidP="00A03384">
      <w:pPr>
        <w:pStyle w:val="Overskrift2"/>
      </w:pPr>
      <w:r>
        <w:lastRenderedPageBreak/>
        <w:t>Coin-drop</w:t>
      </w:r>
      <w:r w:rsidR="00851184">
        <w:t>:</w:t>
      </w:r>
    </w:p>
    <w:p w14:paraId="4D16B418" w14:textId="5346B643" w:rsidR="00851184" w:rsidRDefault="00851184" w:rsidP="00851184">
      <w:r>
        <w:t>Vi har valgt at implementere en bonus-funktion for spilleren, som kan opsamle en guldmønt, der giver spilleren en point-bonus, der bliver højere for hvert niveau man er på.</w:t>
      </w:r>
    </w:p>
    <w:p w14:paraId="5ACB0207" w14:textId="4BFB055A" w:rsidR="00851184" w:rsidRDefault="00851184" w:rsidP="00851184">
      <w:r>
        <w:t>En guldmønt skal falde tilfældigt fra en fjende, hver gang en fjende bliver ramt med et projektil. Hertil skal rumskibet opsamle mønten, før pointene bliver tildelt.</w:t>
      </w:r>
    </w:p>
    <w:p w14:paraId="78092210" w14:textId="6CF86D90" w:rsidR="00861888" w:rsidRDefault="00861888" w:rsidP="00851184">
      <w:r>
        <w:t xml:space="preserve">Vi havde en udfordring i kun at få rendered mønten, når projektilet kolliderer med en fjende, og få den til at forsvinde, når den blev opsamlet. Vi har lavet en midlertidig løsning, hvor mønten bliver indlæst uden for skærmen, og bliver sat på en fjendes position, når </w:t>
      </w:r>
      <w:proofErr w:type="spellStart"/>
      <w:r>
        <w:t>coin</w:t>
      </w:r>
      <w:proofErr w:type="spellEnd"/>
      <w:r>
        <w:t xml:space="preserve">-drop </w:t>
      </w:r>
      <w:proofErr w:type="spellStart"/>
      <w:r>
        <w:t>conditionen</w:t>
      </w:r>
      <w:proofErr w:type="spellEnd"/>
      <w:r>
        <w:t xml:space="preserve"> bliver mødt (se figur 2.3).</w:t>
      </w:r>
    </w:p>
    <w:p w14:paraId="217EA172" w14:textId="77777777" w:rsidR="00CB2CA5" w:rsidRDefault="00CB2CA5" w:rsidP="00851184"/>
    <w:p w14:paraId="06153544" w14:textId="6CA2B144" w:rsidR="00851184" w:rsidRPr="00851184" w:rsidRDefault="00851184" w:rsidP="00851184">
      <w:r>
        <w:rPr>
          <w:noProof/>
        </w:rPr>
        <w:drawing>
          <wp:inline distT="0" distB="0" distL="0" distR="0" wp14:anchorId="38776E79" wp14:editId="4D067711">
            <wp:extent cx="5274310" cy="1358265"/>
            <wp:effectExtent l="0" t="0" r="254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58265"/>
                    </a:xfrm>
                    <a:prstGeom prst="rect">
                      <a:avLst/>
                    </a:prstGeom>
                  </pic:spPr>
                </pic:pic>
              </a:graphicData>
            </a:graphic>
          </wp:inline>
        </w:drawing>
      </w:r>
    </w:p>
    <w:p w14:paraId="04486DE5" w14:textId="3FBF6F8F" w:rsidR="005C549E" w:rsidRDefault="00CB2CA5" w:rsidP="005C549E">
      <w:pPr>
        <w:rPr>
          <w:i/>
          <w:iCs/>
        </w:rPr>
      </w:pPr>
      <w:r>
        <w:rPr>
          <w:i/>
          <w:iCs/>
        </w:rPr>
        <w:t xml:space="preserve">2.1: </w:t>
      </w:r>
      <w:r w:rsidR="00851184">
        <w:rPr>
          <w:i/>
          <w:iCs/>
        </w:rPr>
        <w:t xml:space="preserve">Et </w:t>
      </w:r>
      <w:proofErr w:type="spellStart"/>
      <w:r w:rsidR="00851184">
        <w:rPr>
          <w:i/>
          <w:iCs/>
        </w:rPr>
        <w:t>if</w:t>
      </w:r>
      <w:proofErr w:type="spellEnd"/>
      <w:r w:rsidR="00851184">
        <w:rPr>
          <w:i/>
          <w:iCs/>
        </w:rPr>
        <w:t xml:space="preserve">-statement i vores </w:t>
      </w:r>
      <w:proofErr w:type="spellStart"/>
      <w:r w:rsidR="00851184">
        <w:rPr>
          <w:i/>
          <w:iCs/>
        </w:rPr>
        <w:t>collideProjectileEnemy</w:t>
      </w:r>
      <w:proofErr w:type="spellEnd"/>
      <w:r w:rsidR="00851184">
        <w:rPr>
          <w:i/>
          <w:iCs/>
        </w:rPr>
        <w:t xml:space="preserve">() metode. I dette statement angiver vi, at hvis projektilet kolliderer med en fjende, bliver en </w:t>
      </w:r>
      <w:proofErr w:type="spellStart"/>
      <w:r w:rsidR="00851184">
        <w:rPr>
          <w:i/>
          <w:iCs/>
        </w:rPr>
        <w:t>boolean-condition</w:t>
      </w:r>
      <w:proofErr w:type="spellEnd"/>
      <w:r w:rsidR="00851184">
        <w:rPr>
          <w:i/>
          <w:iCs/>
        </w:rPr>
        <w:t xml:space="preserve"> sat til </w:t>
      </w:r>
      <w:proofErr w:type="gramStart"/>
      <w:r w:rsidR="00851184">
        <w:rPr>
          <w:i/>
          <w:iCs/>
        </w:rPr>
        <w:t>true</w:t>
      </w:r>
      <w:proofErr w:type="gramEnd"/>
      <w:r w:rsidR="00851184">
        <w:rPr>
          <w:i/>
          <w:iCs/>
        </w:rPr>
        <w:t xml:space="preserve"> (bruges til at lave et nyt projektil), fjenden bliver fjernet fra arrayet, point for </w:t>
      </w:r>
      <w:r>
        <w:rPr>
          <w:i/>
          <w:iCs/>
        </w:rPr>
        <w:t xml:space="preserve">fjenden bliver tildelt, og en </w:t>
      </w:r>
      <w:proofErr w:type="spellStart"/>
      <w:r>
        <w:rPr>
          <w:i/>
          <w:iCs/>
        </w:rPr>
        <w:t>coinDrop</w:t>
      </w:r>
      <w:proofErr w:type="spellEnd"/>
      <w:r>
        <w:rPr>
          <w:i/>
          <w:iCs/>
        </w:rPr>
        <w:t xml:space="preserve">() metode bliver kaldt. Metoden tager imod en </w:t>
      </w:r>
      <w:proofErr w:type="spellStart"/>
      <w:r>
        <w:rPr>
          <w:i/>
          <w:iCs/>
        </w:rPr>
        <w:t>random</w:t>
      </w:r>
      <w:proofErr w:type="spellEnd"/>
      <w:r>
        <w:rPr>
          <w:i/>
          <w:iCs/>
        </w:rPr>
        <w:t xml:space="preserve"> generator (</w:t>
      </w:r>
      <w:proofErr w:type="spellStart"/>
      <w:r>
        <w:rPr>
          <w:i/>
          <w:iCs/>
        </w:rPr>
        <w:t>rollForDrop</w:t>
      </w:r>
      <w:proofErr w:type="spellEnd"/>
      <w:r>
        <w:rPr>
          <w:i/>
          <w:iCs/>
        </w:rPr>
        <w:t>) og fjendens position.</w:t>
      </w:r>
    </w:p>
    <w:p w14:paraId="2E27958B" w14:textId="77777777" w:rsidR="00CB2CA5" w:rsidRDefault="00CB2CA5" w:rsidP="005C549E">
      <w:pPr>
        <w:rPr>
          <w:i/>
          <w:iCs/>
        </w:rPr>
      </w:pPr>
    </w:p>
    <w:p w14:paraId="7492EAEE" w14:textId="3FA0D21C" w:rsidR="00CB2CA5" w:rsidRDefault="00CB2CA5" w:rsidP="005C549E">
      <w:pPr>
        <w:rPr>
          <w:i/>
          <w:iCs/>
        </w:rPr>
      </w:pPr>
      <w:r>
        <w:rPr>
          <w:noProof/>
        </w:rPr>
        <w:drawing>
          <wp:inline distT="0" distB="0" distL="0" distR="0" wp14:anchorId="2BFA5491" wp14:editId="6444D580">
            <wp:extent cx="5274310" cy="1851025"/>
            <wp:effectExtent l="0" t="0" r="254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51025"/>
                    </a:xfrm>
                    <a:prstGeom prst="rect">
                      <a:avLst/>
                    </a:prstGeom>
                  </pic:spPr>
                </pic:pic>
              </a:graphicData>
            </a:graphic>
          </wp:inline>
        </w:drawing>
      </w:r>
    </w:p>
    <w:p w14:paraId="17A94322" w14:textId="73074887" w:rsidR="00CB2CA5" w:rsidRDefault="00CB2CA5" w:rsidP="005C549E">
      <w:pPr>
        <w:rPr>
          <w:i/>
          <w:iCs/>
        </w:rPr>
      </w:pPr>
      <w:r>
        <w:rPr>
          <w:i/>
          <w:iCs/>
        </w:rPr>
        <w:t xml:space="preserve">2.2: </w:t>
      </w:r>
      <w:proofErr w:type="spellStart"/>
      <w:r>
        <w:rPr>
          <w:i/>
          <w:iCs/>
        </w:rPr>
        <w:t>coinDrop</w:t>
      </w:r>
      <w:proofErr w:type="spellEnd"/>
      <w:r>
        <w:rPr>
          <w:i/>
          <w:iCs/>
        </w:rPr>
        <w:t xml:space="preserve">() metoden angiver møntens vertikale bevægelse, og hvis </w:t>
      </w:r>
      <w:proofErr w:type="spellStart"/>
      <w:r>
        <w:rPr>
          <w:i/>
          <w:iCs/>
        </w:rPr>
        <w:t>random</w:t>
      </w:r>
      <w:proofErr w:type="spellEnd"/>
      <w:r>
        <w:rPr>
          <w:i/>
          <w:iCs/>
        </w:rPr>
        <w:t xml:space="preserve"> generatoren rammer tallet 5, bliver mønten placeret på fjendens position, som vil falde mod bunden af skærmen.</w:t>
      </w:r>
    </w:p>
    <w:p w14:paraId="79765348" w14:textId="3E0B6F63" w:rsidR="00CB2CA5" w:rsidRDefault="00CB2CA5" w:rsidP="005C549E">
      <w:pPr>
        <w:rPr>
          <w:i/>
          <w:iCs/>
        </w:rPr>
      </w:pPr>
      <w:r>
        <w:rPr>
          <w:noProof/>
        </w:rPr>
        <w:lastRenderedPageBreak/>
        <w:drawing>
          <wp:inline distT="0" distB="0" distL="0" distR="0" wp14:anchorId="1537A728" wp14:editId="7885BF5E">
            <wp:extent cx="5274310" cy="1671955"/>
            <wp:effectExtent l="0" t="0" r="2540" b="444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71955"/>
                    </a:xfrm>
                    <a:prstGeom prst="rect">
                      <a:avLst/>
                    </a:prstGeom>
                  </pic:spPr>
                </pic:pic>
              </a:graphicData>
            </a:graphic>
          </wp:inline>
        </w:drawing>
      </w:r>
    </w:p>
    <w:p w14:paraId="0E1E9D86" w14:textId="18A355E4" w:rsidR="008D0738" w:rsidRPr="00851184" w:rsidRDefault="00CB2CA5" w:rsidP="005C549E">
      <w:pPr>
        <w:rPr>
          <w:i/>
          <w:iCs/>
        </w:rPr>
      </w:pPr>
      <w:r>
        <w:rPr>
          <w:i/>
          <w:iCs/>
        </w:rPr>
        <w:t xml:space="preserve">2.3: </w:t>
      </w:r>
      <w:proofErr w:type="spellStart"/>
      <w:r>
        <w:rPr>
          <w:i/>
          <w:iCs/>
        </w:rPr>
        <w:t>collideCoinSpaceship</w:t>
      </w:r>
      <w:proofErr w:type="spellEnd"/>
      <w:r>
        <w:rPr>
          <w:i/>
          <w:iCs/>
        </w:rPr>
        <w:t>() metoden. Når rumskibet og mønten rammer hinanden, bliver spilleren tildelt point ud fra det niveau spilleren er på, og guldmønten bliver sat uden for skærmen.</w:t>
      </w:r>
    </w:p>
    <w:p w14:paraId="69ACA981" w14:textId="77777777" w:rsidR="005C549E" w:rsidRDefault="005C549E" w:rsidP="005C549E">
      <w:pPr>
        <w:pStyle w:val="Overskrift1"/>
      </w:pPr>
      <w:r>
        <w:t>Forbedringer</w:t>
      </w:r>
    </w:p>
    <w:p w14:paraId="1FEFA65D" w14:textId="66CFF1DB" w:rsidR="005C7BF7" w:rsidRDefault="005C7BF7" w:rsidP="005C7BF7">
      <w:r>
        <w:t>Til en forbedring af spillet har vi følgende forslag</w:t>
      </w:r>
      <w:r w:rsidR="00457F04">
        <w:t>, som vi vil prøve at få implementeret</w:t>
      </w:r>
      <w:r w:rsidR="00B61AB4">
        <w:t xml:space="preserve"> inden eksamen</w:t>
      </w:r>
      <w:r>
        <w:t>:</w:t>
      </w:r>
    </w:p>
    <w:p w14:paraId="47CDF1DC" w14:textId="77777777" w:rsidR="005C7BF7" w:rsidRDefault="005C7BF7" w:rsidP="00806D7E">
      <w:pPr>
        <w:pStyle w:val="Overskrift2"/>
        <w:numPr>
          <w:ilvl w:val="0"/>
          <w:numId w:val="18"/>
        </w:numPr>
      </w:pPr>
      <w:r>
        <w:t>Skudaffyring:</w:t>
      </w:r>
    </w:p>
    <w:p w14:paraId="42C467FA" w14:textId="545C9824" w:rsidR="005C7BF7" w:rsidRDefault="005C7BF7" w:rsidP="005C7BF7">
      <w:r>
        <w:t xml:space="preserve">Skud fra skib affyres tidsbaseret i stedet for på kollision. </w:t>
      </w:r>
    </w:p>
    <w:p w14:paraId="03D5C09C" w14:textId="77777777" w:rsidR="005C7BF7" w:rsidRDefault="005C7BF7" w:rsidP="00806D7E">
      <w:pPr>
        <w:pStyle w:val="Overskrift2"/>
        <w:numPr>
          <w:ilvl w:val="0"/>
          <w:numId w:val="18"/>
        </w:numPr>
      </w:pPr>
      <w:r>
        <w:t>Point</w:t>
      </w:r>
    </w:p>
    <w:p w14:paraId="3A4ACB88" w14:textId="7F45836D" w:rsidR="00806D7E" w:rsidRDefault="00806D7E" w:rsidP="00806D7E">
      <w:r>
        <w:t>En tekst vil blive vist når skibet opsamler en guldmønt (ex. +100)</w:t>
      </w:r>
      <w:r w:rsidR="00B61AB4">
        <w:t>.</w:t>
      </w:r>
    </w:p>
    <w:p w14:paraId="626EF659" w14:textId="77777777" w:rsidR="00806D7E" w:rsidRDefault="00806D7E" w:rsidP="00806D7E">
      <w:pPr>
        <w:pStyle w:val="Overskrift2"/>
        <w:numPr>
          <w:ilvl w:val="0"/>
          <w:numId w:val="18"/>
        </w:numPr>
      </w:pPr>
      <w:r>
        <w:t>New level</w:t>
      </w:r>
    </w:p>
    <w:p w14:paraId="55ED9B48" w14:textId="28CFF172" w:rsidR="00806D7E" w:rsidRDefault="00806D7E" w:rsidP="00806D7E">
      <w:r>
        <w:t xml:space="preserve">En skærm skal vises mellem </w:t>
      </w:r>
      <w:proofErr w:type="spellStart"/>
      <w:r>
        <w:t>levels</w:t>
      </w:r>
      <w:proofErr w:type="spellEnd"/>
      <w:r>
        <w:t>, der angiver, at man har gennemført det nuværende niveau, og prompter for at gå videre til næste niveau</w:t>
      </w:r>
      <w:r w:rsidR="00B61AB4">
        <w:t>.</w:t>
      </w:r>
    </w:p>
    <w:p w14:paraId="176B0907" w14:textId="77777777" w:rsidR="00806D7E" w:rsidRDefault="00806D7E" w:rsidP="00806D7E">
      <w:pPr>
        <w:pStyle w:val="Overskrift2"/>
        <w:numPr>
          <w:ilvl w:val="0"/>
          <w:numId w:val="18"/>
        </w:numPr>
      </w:pPr>
      <w:r>
        <w:t>Fjendtlige skud</w:t>
      </w:r>
    </w:p>
    <w:p w14:paraId="00460C4A" w14:textId="77777777" w:rsidR="00806D7E" w:rsidRDefault="00806D7E" w:rsidP="00806D7E">
      <w:r>
        <w:t>Fjenderne skal kunne affyre skud, for at tilføje en udfordring til spillet.</w:t>
      </w:r>
    </w:p>
    <w:p w14:paraId="1A5235F2" w14:textId="77777777" w:rsidR="00806D7E" w:rsidRDefault="00806D7E" w:rsidP="00806D7E">
      <w:pPr>
        <w:pStyle w:val="Overskrift2"/>
        <w:numPr>
          <w:ilvl w:val="0"/>
          <w:numId w:val="18"/>
        </w:numPr>
      </w:pPr>
      <w:r>
        <w:t>Bunkere</w:t>
      </w:r>
    </w:p>
    <w:p w14:paraId="5EEC4E32" w14:textId="77777777" w:rsidR="00806D7E" w:rsidRPr="00806D7E" w:rsidRDefault="00806D7E" w:rsidP="00806D7E">
      <w:r>
        <w:t>I forlængelse af punkt 4, kunne man tilføje bunkere som skjold mod fjendtlige projektiler, som ville være tro mod det originale spil.</w:t>
      </w:r>
    </w:p>
    <w:p w14:paraId="2A80AEBC" w14:textId="77777777" w:rsidR="005C549E" w:rsidRPr="005C549E" w:rsidRDefault="005C549E" w:rsidP="005C549E"/>
    <w:p w14:paraId="25BC34CB" w14:textId="77777777" w:rsidR="002C74C0" w:rsidRDefault="00087059" w:rsidP="005C549E"/>
    <w:sectPr w:rsidR="002C74C0" w:rsidSect="00FC4784">
      <w:footerReference w:type="default" r:id="rId13"/>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FE94A" w14:textId="77777777" w:rsidR="00087059" w:rsidRDefault="00087059" w:rsidP="00C6554A">
      <w:pPr>
        <w:spacing w:before="0" w:after="0" w:line="240" w:lineRule="auto"/>
      </w:pPr>
      <w:r>
        <w:separator/>
      </w:r>
    </w:p>
  </w:endnote>
  <w:endnote w:type="continuationSeparator" w:id="0">
    <w:p w14:paraId="49595D06" w14:textId="77777777" w:rsidR="00087059" w:rsidRDefault="0008705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4F614" w14:textId="77777777" w:rsidR="002163EE" w:rsidRDefault="00ED7C44">
    <w:pPr>
      <w:pStyle w:val="Sidefod"/>
    </w:pPr>
    <w:r>
      <w:rPr>
        <w:lang w:bidi="da-DK"/>
      </w:rPr>
      <w:t xml:space="preserve">Side </w:t>
    </w:r>
    <w:r>
      <w:rPr>
        <w:lang w:bidi="da-DK"/>
      </w:rPr>
      <w:fldChar w:fldCharType="begin"/>
    </w:r>
    <w:r>
      <w:rPr>
        <w:lang w:bidi="da-DK"/>
      </w:rPr>
      <w:instrText xml:space="preserve"> PAGE  \* Arabic  \* MERGEFORMAT </w:instrText>
    </w:r>
    <w:r>
      <w:rPr>
        <w:lang w:bidi="da-DK"/>
      </w:rPr>
      <w:fldChar w:fldCharType="separate"/>
    </w:r>
    <w:r w:rsidR="000B3FA2">
      <w:rPr>
        <w:noProof/>
        <w:lang w:bidi="da-DK"/>
      </w:rPr>
      <w:t>1</w:t>
    </w:r>
    <w:r>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49A7B" w14:textId="77777777" w:rsidR="00087059" w:rsidRDefault="00087059" w:rsidP="00C6554A">
      <w:pPr>
        <w:spacing w:before="0" w:after="0" w:line="240" w:lineRule="auto"/>
      </w:pPr>
      <w:r>
        <w:separator/>
      </w:r>
    </w:p>
  </w:footnote>
  <w:footnote w:type="continuationSeparator" w:id="0">
    <w:p w14:paraId="5125112E" w14:textId="77777777" w:rsidR="00087059" w:rsidRDefault="0008705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A14FAE"/>
    <w:multiLevelType w:val="hybridMultilevel"/>
    <w:tmpl w:val="4D620766"/>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F0A5E09"/>
    <w:multiLevelType w:val="hybridMultilevel"/>
    <w:tmpl w:val="3378EC7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1384273"/>
    <w:multiLevelType w:val="hybridMultilevel"/>
    <w:tmpl w:val="000C2BF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546"/>
    <w:rsid w:val="00022D39"/>
    <w:rsid w:val="00087059"/>
    <w:rsid w:val="000B3FA2"/>
    <w:rsid w:val="000C3DFD"/>
    <w:rsid w:val="00160D7A"/>
    <w:rsid w:val="0016237B"/>
    <w:rsid w:val="002554CD"/>
    <w:rsid w:val="00293B83"/>
    <w:rsid w:val="002B4294"/>
    <w:rsid w:val="002C24CE"/>
    <w:rsid w:val="00333D0D"/>
    <w:rsid w:val="0036022E"/>
    <w:rsid w:val="00366F50"/>
    <w:rsid w:val="00457F04"/>
    <w:rsid w:val="00474FB7"/>
    <w:rsid w:val="004C049F"/>
    <w:rsid w:val="005000E2"/>
    <w:rsid w:val="005C549E"/>
    <w:rsid w:val="005C7BF7"/>
    <w:rsid w:val="005F413A"/>
    <w:rsid w:val="006A3CE7"/>
    <w:rsid w:val="006B67A8"/>
    <w:rsid w:val="006C60E2"/>
    <w:rsid w:val="00806D7E"/>
    <w:rsid w:val="00851184"/>
    <w:rsid w:val="00861888"/>
    <w:rsid w:val="00871D87"/>
    <w:rsid w:val="00874ACE"/>
    <w:rsid w:val="008D0738"/>
    <w:rsid w:val="00A03384"/>
    <w:rsid w:val="00A069DD"/>
    <w:rsid w:val="00AD1742"/>
    <w:rsid w:val="00B33CD3"/>
    <w:rsid w:val="00B61AB4"/>
    <w:rsid w:val="00BB013F"/>
    <w:rsid w:val="00BC707F"/>
    <w:rsid w:val="00C13546"/>
    <w:rsid w:val="00C62273"/>
    <w:rsid w:val="00C6554A"/>
    <w:rsid w:val="00CB2CA5"/>
    <w:rsid w:val="00D11FCD"/>
    <w:rsid w:val="00D37455"/>
    <w:rsid w:val="00D51B83"/>
    <w:rsid w:val="00DC12FF"/>
    <w:rsid w:val="00ED7C44"/>
    <w:rsid w:val="00FC4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301AE"/>
  <w15:chartTrackingRefBased/>
  <w15:docId w15:val="{58737070-13DB-4488-861C-1BD55E23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da-DK"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Overskrift1">
    <w:name w:val="heading 1"/>
    <w:basedOn w:val="Normal"/>
    <w:next w:val="Normal"/>
    <w:link w:val="Overskrift1Tegn"/>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Overskrift2">
    <w:name w:val="heading 2"/>
    <w:basedOn w:val="Normal"/>
    <w:next w:val="Normal"/>
    <w:link w:val="Overskrift2Tegn"/>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Overskrift3">
    <w:name w:val="heading 3"/>
    <w:basedOn w:val="Normal"/>
    <w:next w:val="Normal"/>
    <w:link w:val="Overskrift3Tegn"/>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Overskrift6">
    <w:name w:val="heading 6"/>
    <w:basedOn w:val="Normal"/>
    <w:next w:val="Normal"/>
    <w:link w:val="Overskrift6Tegn"/>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Overskrift7">
    <w:name w:val="heading 7"/>
    <w:basedOn w:val="Normal"/>
    <w:next w:val="Normal"/>
    <w:link w:val="Overskrift7Tegn"/>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Overskrift8">
    <w:name w:val="heading 8"/>
    <w:basedOn w:val="Normal"/>
    <w:next w:val="Normal"/>
    <w:link w:val="Overskrift8Tegn"/>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33D0D"/>
    <w:rPr>
      <w:rFonts w:asciiTheme="majorHAnsi" w:eastAsiaTheme="majorEastAsia" w:hAnsiTheme="majorHAnsi" w:cstheme="majorBidi"/>
      <w:color w:val="007789" w:themeColor="accent1" w:themeShade="BF"/>
      <w:sz w:val="32"/>
    </w:rPr>
  </w:style>
  <w:style w:type="character" w:customStyle="1" w:styleId="Overskrift2Tegn">
    <w:name w:val="Overskrift 2 Tegn"/>
    <w:basedOn w:val="Standardskrifttypeiafsnit"/>
    <w:link w:val="Overskrift2"/>
    <w:uiPriority w:val="9"/>
    <w:rsid w:val="00333D0D"/>
    <w:rPr>
      <w:rFonts w:asciiTheme="majorHAnsi" w:eastAsiaTheme="majorEastAsia" w:hAnsiTheme="majorHAnsi" w:cstheme="majorBidi"/>
      <w:caps/>
      <w:color w:val="007789" w:themeColor="accent1" w:themeShade="BF"/>
      <w:sz w:val="24"/>
    </w:rPr>
  </w:style>
  <w:style w:type="paragraph" w:customStyle="1" w:styleId="Kontaktoplysninger">
    <w:name w:val="Kontaktoplysninger"/>
    <w:basedOn w:val="Normal"/>
    <w:uiPriority w:val="4"/>
    <w:qFormat/>
    <w:rsid w:val="00C6554A"/>
    <w:pPr>
      <w:spacing w:before="0" w:after="0"/>
      <w:jc w:val="center"/>
    </w:pPr>
  </w:style>
  <w:style w:type="paragraph" w:styleId="Opstilling-punkttegn">
    <w:name w:val="List Bullet"/>
    <w:basedOn w:val="Normal"/>
    <w:uiPriority w:val="10"/>
    <w:unhideWhenUsed/>
    <w:qFormat/>
    <w:rsid w:val="00C6554A"/>
    <w:pPr>
      <w:numPr>
        <w:numId w:val="4"/>
      </w:numPr>
    </w:pPr>
  </w:style>
  <w:style w:type="paragraph" w:styleId="Titel">
    <w:name w:val="Title"/>
    <w:basedOn w:val="Normal"/>
    <w:link w:val="TitelTegn"/>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Tegn">
    <w:name w:val="Titel Tegn"/>
    <w:basedOn w:val="Standardskrifttypeiafsnit"/>
    <w:link w:val="Titel"/>
    <w:uiPriority w:val="2"/>
    <w:rsid w:val="00333D0D"/>
    <w:rPr>
      <w:rFonts w:asciiTheme="majorHAnsi" w:eastAsiaTheme="majorEastAsia" w:hAnsiTheme="majorHAnsi" w:cstheme="majorBidi"/>
      <w:color w:val="007789" w:themeColor="accent1" w:themeShade="BF"/>
      <w:kern w:val="28"/>
      <w:sz w:val="60"/>
    </w:rPr>
  </w:style>
  <w:style w:type="paragraph" w:styleId="Undertitel">
    <w:name w:val="Subtitle"/>
    <w:basedOn w:val="Normal"/>
    <w:link w:val="UndertitelTegn"/>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dertitelTegn">
    <w:name w:val="Undertitel Tegn"/>
    <w:basedOn w:val="Standardskrifttypeiafsnit"/>
    <w:link w:val="Undertitel"/>
    <w:uiPriority w:val="3"/>
    <w:rsid w:val="00333D0D"/>
    <w:rPr>
      <w:rFonts w:asciiTheme="majorHAnsi" w:eastAsiaTheme="majorEastAsia" w:hAnsiTheme="majorHAnsi" w:cstheme="majorBidi"/>
      <w:caps/>
      <w:sz w:val="26"/>
    </w:rPr>
  </w:style>
  <w:style w:type="paragraph" w:styleId="Sidefod">
    <w:name w:val="footer"/>
    <w:basedOn w:val="Normal"/>
    <w:link w:val="SidefodTegn"/>
    <w:uiPriority w:val="99"/>
    <w:unhideWhenUsed/>
    <w:rsid w:val="00C6554A"/>
    <w:pPr>
      <w:spacing w:before="0" w:after="0" w:line="240" w:lineRule="auto"/>
      <w:jc w:val="right"/>
    </w:pPr>
    <w:rPr>
      <w:caps/>
    </w:rPr>
  </w:style>
  <w:style w:type="character" w:customStyle="1" w:styleId="SidefodTegn">
    <w:name w:val="Sidefod Tegn"/>
    <w:basedOn w:val="Standardskrifttypeiafsnit"/>
    <w:link w:val="Sidefod"/>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Sidehoved">
    <w:name w:val="header"/>
    <w:basedOn w:val="Normal"/>
    <w:link w:val="SidehovedTegn"/>
    <w:uiPriority w:val="99"/>
    <w:unhideWhenUsed/>
    <w:rsid w:val="00C6554A"/>
    <w:pPr>
      <w:spacing w:before="0" w:after="0" w:line="240" w:lineRule="auto"/>
    </w:pPr>
  </w:style>
  <w:style w:type="character" w:customStyle="1" w:styleId="SidehovedTegn">
    <w:name w:val="Sidehoved Tegn"/>
    <w:basedOn w:val="Standardskrifttypeiafsnit"/>
    <w:link w:val="Sidehoved"/>
    <w:uiPriority w:val="99"/>
    <w:rsid w:val="00C6554A"/>
    <w:rPr>
      <w:color w:val="595959" w:themeColor="text1" w:themeTint="A6"/>
      <w:sz w:val="20"/>
      <w:szCs w:val="20"/>
      <w:lang w:eastAsia="ja-JP"/>
    </w:rPr>
  </w:style>
  <w:style w:type="paragraph" w:styleId="Opstilling-talellerbogst">
    <w:name w:val="List Number"/>
    <w:basedOn w:val="Normal"/>
    <w:uiPriority w:val="11"/>
    <w:unhideWhenUsed/>
    <w:qFormat/>
    <w:rsid w:val="00C6554A"/>
    <w:pPr>
      <w:numPr>
        <w:numId w:val="3"/>
      </w:numPr>
      <w:contextualSpacing/>
    </w:pPr>
  </w:style>
  <w:style w:type="character" w:customStyle="1" w:styleId="Overskrift3Tegn">
    <w:name w:val="Overskrift 3 Tegn"/>
    <w:basedOn w:val="Standardskrifttypeiafsnit"/>
    <w:link w:val="Overskrift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Overskrift8Tegn">
    <w:name w:val="Overskrift 8 Tegn"/>
    <w:basedOn w:val="Standardskrifttypeiafsnit"/>
    <w:link w:val="Overskrift8"/>
    <w:uiPriority w:val="9"/>
    <w:semiHidden/>
    <w:rsid w:val="00C6554A"/>
    <w:rPr>
      <w:rFonts w:asciiTheme="majorHAnsi" w:eastAsiaTheme="majorEastAsia" w:hAnsiTheme="majorHAnsi" w:cstheme="majorBidi"/>
      <w:color w:val="272727" w:themeColor="text1" w:themeTint="D8"/>
      <w:szCs w:val="21"/>
    </w:rPr>
  </w:style>
  <w:style w:type="character" w:customStyle="1" w:styleId="Overskrift9Tegn">
    <w:name w:val="Overskrift 9 Tegn"/>
    <w:basedOn w:val="Standardskrifttypeiafsnit"/>
    <w:link w:val="Overskrift9"/>
    <w:uiPriority w:val="9"/>
    <w:semiHidden/>
    <w:rsid w:val="00C6554A"/>
    <w:rPr>
      <w:rFonts w:asciiTheme="majorHAnsi" w:eastAsiaTheme="majorEastAsia" w:hAnsiTheme="majorHAnsi" w:cstheme="majorBidi"/>
      <w:i/>
      <w:iCs/>
      <w:color w:val="272727" w:themeColor="text1" w:themeTint="D8"/>
      <w:szCs w:val="21"/>
    </w:rPr>
  </w:style>
  <w:style w:type="character" w:styleId="Kraftigfremhvning">
    <w:name w:val="Intense Emphasis"/>
    <w:basedOn w:val="Standardskrifttypeiafsnit"/>
    <w:uiPriority w:val="21"/>
    <w:semiHidden/>
    <w:unhideWhenUsed/>
    <w:qFormat/>
    <w:rsid w:val="00C6554A"/>
    <w:rPr>
      <w:i/>
      <w:iCs/>
      <w:color w:val="007789" w:themeColor="accent1" w:themeShade="BF"/>
    </w:rPr>
  </w:style>
  <w:style w:type="paragraph" w:styleId="Strktcitat">
    <w:name w:val="Intense Quote"/>
    <w:basedOn w:val="Normal"/>
    <w:next w:val="Normal"/>
    <w:link w:val="StrktcitatTegn"/>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StrktcitatTegn">
    <w:name w:val="Stærkt citat Tegn"/>
    <w:basedOn w:val="Standardskrifttypeiafsnit"/>
    <w:link w:val="Strktcitat"/>
    <w:uiPriority w:val="30"/>
    <w:semiHidden/>
    <w:rsid w:val="00C6554A"/>
    <w:rPr>
      <w:i/>
      <w:iCs/>
      <w:color w:val="007789" w:themeColor="accent1" w:themeShade="BF"/>
    </w:rPr>
  </w:style>
  <w:style w:type="character" w:styleId="Kraftighenvisning">
    <w:name w:val="Intense Reference"/>
    <w:basedOn w:val="Standardskrifttypeiafsnit"/>
    <w:uiPriority w:val="32"/>
    <w:semiHidden/>
    <w:unhideWhenUsed/>
    <w:qFormat/>
    <w:rsid w:val="00C6554A"/>
    <w:rPr>
      <w:b/>
      <w:bCs/>
      <w:caps w:val="0"/>
      <w:smallCaps/>
      <w:color w:val="007789" w:themeColor="accent1" w:themeShade="BF"/>
      <w:spacing w:val="5"/>
    </w:rPr>
  </w:style>
  <w:style w:type="paragraph" w:styleId="Billedtekst">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Markeringsbobletekst">
    <w:name w:val="Balloon Text"/>
    <w:basedOn w:val="Normal"/>
    <w:link w:val="MarkeringsbobletekstTegn"/>
    <w:uiPriority w:val="99"/>
    <w:semiHidden/>
    <w:unhideWhenUsed/>
    <w:rsid w:val="00C6554A"/>
    <w:pPr>
      <w:spacing w:before="0" w:after="0" w:line="240" w:lineRule="auto"/>
    </w:pPr>
    <w:rPr>
      <w:rFonts w:ascii="Segoe UI" w:hAnsi="Segoe UI" w:cs="Segoe UI"/>
      <w:szCs w:val="18"/>
    </w:rPr>
  </w:style>
  <w:style w:type="character" w:customStyle="1" w:styleId="MarkeringsbobletekstTegn">
    <w:name w:val="Markeringsbobletekst Tegn"/>
    <w:basedOn w:val="Standardskrifttypeiafsnit"/>
    <w:link w:val="Markeringsbobletekst"/>
    <w:uiPriority w:val="99"/>
    <w:semiHidden/>
    <w:rsid w:val="00C6554A"/>
    <w:rPr>
      <w:rFonts w:ascii="Segoe UI" w:hAnsi="Segoe UI" w:cs="Segoe UI"/>
      <w:szCs w:val="18"/>
    </w:rPr>
  </w:style>
  <w:style w:type="paragraph" w:styleId="Blokteks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rdtekst3">
    <w:name w:val="Body Text 3"/>
    <w:basedOn w:val="Normal"/>
    <w:link w:val="Brdtekst3Tegn"/>
    <w:uiPriority w:val="99"/>
    <w:semiHidden/>
    <w:unhideWhenUsed/>
    <w:rsid w:val="00C6554A"/>
    <w:pPr>
      <w:spacing w:after="120"/>
    </w:pPr>
    <w:rPr>
      <w:szCs w:val="16"/>
    </w:rPr>
  </w:style>
  <w:style w:type="character" w:customStyle="1" w:styleId="Brdtekst3Tegn">
    <w:name w:val="Brødtekst 3 Tegn"/>
    <w:basedOn w:val="Standardskrifttypeiafsnit"/>
    <w:link w:val="Brdtekst3"/>
    <w:uiPriority w:val="99"/>
    <w:semiHidden/>
    <w:rsid w:val="00C6554A"/>
    <w:rPr>
      <w:szCs w:val="16"/>
    </w:rPr>
  </w:style>
  <w:style w:type="paragraph" w:styleId="Brdtekstindrykning3">
    <w:name w:val="Body Text Indent 3"/>
    <w:basedOn w:val="Normal"/>
    <w:link w:val="Brdtekstindrykning3Tegn"/>
    <w:uiPriority w:val="99"/>
    <w:semiHidden/>
    <w:unhideWhenUsed/>
    <w:rsid w:val="00C6554A"/>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C6554A"/>
    <w:rPr>
      <w:szCs w:val="16"/>
    </w:rPr>
  </w:style>
  <w:style w:type="character" w:styleId="Kommentarhenvisning">
    <w:name w:val="annotation reference"/>
    <w:basedOn w:val="Standardskrifttypeiafsnit"/>
    <w:uiPriority w:val="99"/>
    <w:semiHidden/>
    <w:unhideWhenUsed/>
    <w:rsid w:val="00C6554A"/>
    <w:rPr>
      <w:sz w:val="22"/>
      <w:szCs w:val="16"/>
    </w:rPr>
  </w:style>
  <w:style w:type="paragraph" w:styleId="Kommentartekst">
    <w:name w:val="annotation text"/>
    <w:basedOn w:val="Normal"/>
    <w:link w:val="KommentartekstTegn"/>
    <w:uiPriority w:val="99"/>
    <w:semiHidden/>
    <w:unhideWhenUsed/>
    <w:rsid w:val="00C6554A"/>
    <w:pPr>
      <w:spacing w:line="240" w:lineRule="auto"/>
    </w:pPr>
    <w:rPr>
      <w:szCs w:val="20"/>
    </w:rPr>
  </w:style>
  <w:style w:type="character" w:customStyle="1" w:styleId="KommentartekstTegn">
    <w:name w:val="Kommentartekst Tegn"/>
    <w:basedOn w:val="Standardskrifttypeiafsnit"/>
    <w:link w:val="Kommentartekst"/>
    <w:uiPriority w:val="99"/>
    <w:semiHidden/>
    <w:rsid w:val="00C6554A"/>
    <w:rPr>
      <w:szCs w:val="20"/>
    </w:rPr>
  </w:style>
  <w:style w:type="paragraph" w:styleId="Kommentaremne">
    <w:name w:val="annotation subject"/>
    <w:basedOn w:val="Kommentartekst"/>
    <w:next w:val="Kommentartekst"/>
    <w:link w:val="KommentaremneTegn"/>
    <w:uiPriority w:val="99"/>
    <w:semiHidden/>
    <w:unhideWhenUsed/>
    <w:rsid w:val="00C6554A"/>
    <w:rPr>
      <w:b/>
      <w:bCs/>
    </w:rPr>
  </w:style>
  <w:style w:type="character" w:customStyle="1" w:styleId="KommentaremneTegn">
    <w:name w:val="Kommentaremne Tegn"/>
    <w:basedOn w:val="KommentartekstTegn"/>
    <w:link w:val="Kommentaremne"/>
    <w:uiPriority w:val="99"/>
    <w:semiHidden/>
    <w:rsid w:val="00C6554A"/>
    <w:rPr>
      <w:b/>
      <w:bCs/>
      <w:szCs w:val="20"/>
    </w:rPr>
  </w:style>
  <w:style w:type="paragraph" w:styleId="Dokumentoversigt">
    <w:name w:val="Document Map"/>
    <w:basedOn w:val="Normal"/>
    <w:link w:val="DokumentoversigtTegn"/>
    <w:uiPriority w:val="99"/>
    <w:semiHidden/>
    <w:unhideWhenUsed/>
    <w:rsid w:val="00C6554A"/>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C6554A"/>
    <w:rPr>
      <w:rFonts w:ascii="Segoe UI" w:hAnsi="Segoe UI" w:cs="Segoe UI"/>
      <w:szCs w:val="16"/>
    </w:rPr>
  </w:style>
  <w:style w:type="paragraph" w:styleId="Slutnotetekst">
    <w:name w:val="endnote text"/>
    <w:basedOn w:val="Normal"/>
    <w:link w:val="SlutnotetekstTegn"/>
    <w:uiPriority w:val="99"/>
    <w:semiHidden/>
    <w:unhideWhenUsed/>
    <w:rsid w:val="00C6554A"/>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C6554A"/>
    <w:rPr>
      <w:szCs w:val="20"/>
    </w:rPr>
  </w:style>
  <w:style w:type="paragraph" w:styleId="Afsenderadress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BesgtLink">
    <w:name w:val="FollowedHyperlink"/>
    <w:basedOn w:val="Standardskrifttypeiafsnit"/>
    <w:uiPriority w:val="99"/>
    <w:semiHidden/>
    <w:unhideWhenUsed/>
    <w:rsid w:val="00C6554A"/>
    <w:rPr>
      <w:color w:val="007789" w:themeColor="accent1" w:themeShade="BF"/>
      <w:u w:val="single"/>
    </w:rPr>
  </w:style>
  <w:style w:type="paragraph" w:styleId="Fodnotetekst">
    <w:name w:val="footnote text"/>
    <w:basedOn w:val="Normal"/>
    <w:link w:val="FodnotetekstTegn"/>
    <w:uiPriority w:val="99"/>
    <w:semiHidden/>
    <w:unhideWhenUsed/>
    <w:rsid w:val="00C6554A"/>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C6554A"/>
    <w:rPr>
      <w:szCs w:val="20"/>
    </w:rPr>
  </w:style>
  <w:style w:type="character" w:styleId="HTML-kode">
    <w:name w:val="HTML Code"/>
    <w:basedOn w:val="Standardskrifttypeiafsnit"/>
    <w:uiPriority w:val="99"/>
    <w:semiHidden/>
    <w:unhideWhenUsed/>
    <w:rsid w:val="00C6554A"/>
    <w:rPr>
      <w:rFonts w:ascii="Consolas" w:hAnsi="Consolas"/>
      <w:sz w:val="22"/>
      <w:szCs w:val="20"/>
    </w:rPr>
  </w:style>
  <w:style w:type="character" w:styleId="HTML-tastatur">
    <w:name w:val="HTML Keyboard"/>
    <w:basedOn w:val="Standardskrifttypeiafsnit"/>
    <w:uiPriority w:val="99"/>
    <w:semiHidden/>
    <w:unhideWhenUsed/>
    <w:rsid w:val="00C6554A"/>
    <w:rPr>
      <w:rFonts w:ascii="Consolas" w:hAnsi="Consolas"/>
      <w:sz w:val="22"/>
      <w:szCs w:val="20"/>
    </w:rPr>
  </w:style>
  <w:style w:type="paragraph" w:styleId="FormateretHTML">
    <w:name w:val="HTML Preformatted"/>
    <w:basedOn w:val="Normal"/>
    <w:link w:val="FormateretHTMLTegn"/>
    <w:uiPriority w:val="99"/>
    <w:semiHidden/>
    <w:unhideWhenUsed/>
    <w:rsid w:val="00C6554A"/>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C6554A"/>
    <w:rPr>
      <w:rFonts w:ascii="Consolas" w:hAnsi="Consolas"/>
      <w:szCs w:val="20"/>
    </w:rPr>
  </w:style>
  <w:style w:type="character" w:styleId="HTML-skrivemaskine">
    <w:name w:val="HTML Typewriter"/>
    <w:basedOn w:val="Standardskrifttypeiafsnit"/>
    <w:uiPriority w:val="99"/>
    <w:semiHidden/>
    <w:unhideWhenUsed/>
    <w:rsid w:val="00C6554A"/>
    <w:rPr>
      <w:rFonts w:ascii="Consolas" w:hAnsi="Consolas"/>
      <w:sz w:val="22"/>
      <w:szCs w:val="20"/>
    </w:rPr>
  </w:style>
  <w:style w:type="character" w:styleId="Hyperlink">
    <w:name w:val="Hyperlink"/>
    <w:basedOn w:val="Standardskrifttypeiafsnit"/>
    <w:uiPriority w:val="99"/>
    <w:semiHidden/>
    <w:unhideWhenUsed/>
    <w:rsid w:val="00C6554A"/>
    <w:rPr>
      <w:color w:val="835D00" w:themeColor="accent3" w:themeShade="80"/>
      <w:u w:val="single"/>
    </w:rPr>
  </w:style>
  <w:style w:type="paragraph" w:styleId="Makrotekst">
    <w:name w:val="macro"/>
    <w:link w:val="MakrotekstTeg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C6554A"/>
    <w:rPr>
      <w:rFonts w:ascii="Consolas" w:hAnsi="Consolas"/>
      <w:szCs w:val="20"/>
    </w:rPr>
  </w:style>
  <w:style w:type="character" w:styleId="Pladsholdertekst">
    <w:name w:val="Placeholder Text"/>
    <w:basedOn w:val="Standardskrifttypeiafsnit"/>
    <w:uiPriority w:val="99"/>
    <w:semiHidden/>
    <w:rsid w:val="00C6554A"/>
    <w:rPr>
      <w:color w:val="595959" w:themeColor="text1" w:themeTint="A6"/>
    </w:rPr>
  </w:style>
  <w:style w:type="paragraph" w:styleId="Almindeligtekst">
    <w:name w:val="Plain Text"/>
    <w:basedOn w:val="Normal"/>
    <w:link w:val="AlmindeligtekstTegn"/>
    <w:uiPriority w:val="99"/>
    <w:semiHidden/>
    <w:unhideWhenUsed/>
    <w:rsid w:val="00C6554A"/>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C6554A"/>
    <w:rPr>
      <w:rFonts w:ascii="Consolas" w:hAnsi="Consolas"/>
      <w:szCs w:val="21"/>
    </w:rPr>
  </w:style>
  <w:style w:type="character" w:customStyle="1" w:styleId="Overskrift7Tegn">
    <w:name w:val="Overskrift 7 Tegn"/>
    <w:basedOn w:val="Standardskrifttypeiafsnit"/>
    <w:link w:val="Overskrift7"/>
    <w:uiPriority w:val="9"/>
    <w:semiHidden/>
    <w:rsid w:val="002554CD"/>
    <w:rPr>
      <w:rFonts w:asciiTheme="majorHAnsi" w:eastAsiaTheme="majorEastAsia" w:hAnsiTheme="majorHAnsi" w:cstheme="majorBidi"/>
      <w:i/>
      <w:iCs/>
      <w:color w:val="004F5B" w:themeColor="accent1" w:themeShade="7F"/>
    </w:rPr>
  </w:style>
  <w:style w:type="character" w:customStyle="1" w:styleId="Overskrift6Tegn">
    <w:name w:val="Overskrift 6 Tegn"/>
    <w:basedOn w:val="Standardskrifttypeiafsnit"/>
    <w:link w:val="Overskrift6"/>
    <w:uiPriority w:val="9"/>
    <w:semiHidden/>
    <w:rsid w:val="002554CD"/>
    <w:rPr>
      <w:rFonts w:asciiTheme="majorHAnsi" w:eastAsiaTheme="majorEastAsia" w:hAnsiTheme="majorHAnsi" w:cstheme="majorBidi"/>
      <w:color w:val="004F5B" w:themeColor="accent1" w:themeShade="7F"/>
    </w:rPr>
  </w:style>
  <w:style w:type="paragraph" w:styleId="Listeafsnit">
    <w:name w:val="List Paragraph"/>
    <w:basedOn w:val="Normal"/>
    <w:uiPriority w:val="34"/>
    <w:unhideWhenUsed/>
    <w:qFormat/>
    <w:rsid w:val="00160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per\AppData\Roaming\Microsoft\Templates\Elevrapport%20med%20billede%20p&#229;%20forsiden.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Elevrapport med billede på forsiden</Template>
  <TotalTime>118</TotalTime>
  <Pages>5</Pages>
  <Words>765</Words>
  <Characters>4673</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dc:creator>
  <cp:keywords/>
  <dc:description/>
  <cp:lastModifiedBy>Casper Frost</cp:lastModifiedBy>
  <cp:revision>24</cp:revision>
  <dcterms:created xsi:type="dcterms:W3CDTF">2019-06-01T19:19:00Z</dcterms:created>
  <dcterms:modified xsi:type="dcterms:W3CDTF">2019-06-03T08:25:00Z</dcterms:modified>
</cp:coreProperties>
</file>